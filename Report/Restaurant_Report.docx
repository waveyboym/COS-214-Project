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5E171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3BAF2E8A" wp14:editId="4A99286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C5675F6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9069387" w14:textId="77777777" w:rsidR="00DF198B" w:rsidRDefault="00DF198B"/>
        </w:tc>
      </w:tr>
      <w:tr w:rsidR="00DF198B" w14:paraId="6EAB53F1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1BF848FE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F14FE09" w14:textId="598CD85B" w:rsidR="00DF198B" w:rsidRPr="00DF198B" w:rsidRDefault="003E2B40" w:rsidP="00874FE7">
            <w:pPr>
              <w:pStyle w:val="Heading1"/>
            </w:pPr>
            <w:bookmarkStart w:id="0" w:name="_Toc148556516"/>
            <w:r>
              <w:t>Restaurant Report</w:t>
            </w:r>
            <w:bookmarkEnd w:id="0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36256DF" w14:textId="77777777" w:rsidR="00DF198B" w:rsidRDefault="00DF198B"/>
        </w:tc>
      </w:tr>
      <w:tr w:rsidR="00DF198B" w14:paraId="7EF133AE" w14:textId="77777777" w:rsidTr="00185F4A">
        <w:trPr>
          <w:trHeight w:val="1837"/>
        </w:trPr>
        <w:tc>
          <w:tcPr>
            <w:tcW w:w="1170" w:type="dxa"/>
          </w:tcPr>
          <w:p w14:paraId="3DC047D3" w14:textId="77777777" w:rsidR="00DF198B" w:rsidRDefault="00DF198B"/>
        </w:tc>
        <w:tc>
          <w:tcPr>
            <w:tcW w:w="8460" w:type="dxa"/>
            <w:gridSpan w:val="7"/>
          </w:tcPr>
          <w:p w14:paraId="14904C7C" w14:textId="77777777" w:rsidR="00DF198B" w:rsidRDefault="00DF198B"/>
        </w:tc>
        <w:tc>
          <w:tcPr>
            <w:tcW w:w="1160" w:type="dxa"/>
          </w:tcPr>
          <w:p w14:paraId="7ED2FAEC" w14:textId="77777777" w:rsidR="00DF198B" w:rsidRDefault="00DF198B"/>
        </w:tc>
      </w:tr>
      <w:tr w:rsidR="00DF198B" w14:paraId="0082CC2F" w14:textId="77777777" w:rsidTr="00185F4A">
        <w:trPr>
          <w:trHeight w:val="929"/>
        </w:trPr>
        <w:tc>
          <w:tcPr>
            <w:tcW w:w="2397" w:type="dxa"/>
            <w:gridSpan w:val="4"/>
          </w:tcPr>
          <w:p w14:paraId="0658957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F6AEEC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4579F31" w14:textId="77777777" w:rsidR="00DF198B" w:rsidRDefault="00DF198B"/>
        </w:tc>
      </w:tr>
      <w:tr w:rsidR="00DF198B" w14:paraId="089EF57C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4DFCF1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27C7365D" w14:textId="77777777" w:rsidR="00D6467C" w:rsidRPr="00D6467C" w:rsidRDefault="00D6467C" w:rsidP="00874FE7">
            <w:pPr>
              <w:pStyle w:val="Heading2"/>
              <w:rPr>
                <w:rFonts w:ascii="Segoe UI" w:hAnsi="Segoe UI" w:cs="Segoe UI"/>
                <w:i/>
                <w:iCs/>
                <w:color w:val="212529"/>
              </w:rPr>
            </w:pPr>
            <w:bookmarkStart w:id="1" w:name="_Toc148556517"/>
            <w:r w:rsidRPr="00D6467C">
              <w:rPr>
                <w:rFonts w:ascii="Segoe UI" w:hAnsi="Segoe UI" w:cs="Segoe UI"/>
                <w:i/>
                <w:iCs/>
                <w:color w:val="212529"/>
              </w:rPr>
              <w:t>Group Name:</w:t>
            </w:r>
            <w:bookmarkEnd w:id="1"/>
          </w:p>
          <w:p w14:paraId="091858B0" w14:textId="204C3CDA" w:rsidR="00DF198B" w:rsidRPr="00D6467C" w:rsidRDefault="00D6467C" w:rsidP="00874FE7">
            <w:pPr>
              <w:pStyle w:val="Heading2"/>
              <w:rPr>
                <w:b w:val="0"/>
                <w:bCs/>
              </w:rPr>
            </w:pPr>
            <w:bookmarkStart w:id="2" w:name="_Toc148556518"/>
            <w:r w:rsidRPr="00D6467C">
              <w:rPr>
                <w:rFonts w:ascii="Segoe UI" w:hAnsi="Segoe UI" w:cs="Segoe UI"/>
                <w:b w:val="0"/>
                <w:bCs/>
                <w:color w:val="212529"/>
                <w:sz w:val="32"/>
                <w:szCs w:val="32"/>
              </w:rPr>
              <w:t>{{NULL</w:t>
            </w:r>
            <w:proofErr w:type="gramStart"/>
            <w:r w:rsidRPr="00D6467C">
              <w:rPr>
                <w:rFonts w:ascii="Segoe UI" w:hAnsi="Segoe UI" w:cs="Segoe UI"/>
                <w:b w:val="0"/>
                <w:bCs/>
                <w:color w:val="212529"/>
                <w:sz w:val="32"/>
                <w:szCs w:val="32"/>
              </w:rPr>
              <w:t>}}_</w:t>
            </w:r>
            <w:proofErr w:type="gramEnd"/>
            <w:r w:rsidRPr="00D6467C">
              <w:rPr>
                <w:rFonts w:ascii="Segoe UI" w:hAnsi="Segoe UI" w:cs="Segoe UI"/>
                <w:b w:val="0"/>
                <w:bCs/>
                <w:color w:val="212529"/>
                <w:sz w:val="32"/>
                <w:szCs w:val="32"/>
              </w:rPr>
              <w:t>Exceptions</w:t>
            </w:r>
            <w:bookmarkEnd w:id="2"/>
          </w:p>
        </w:tc>
        <w:tc>
          <w:tcPr>
            <w:tcW w:w="2398" w:type="dxa"/>
            <w:gridSpan w:val="4"/>
          </w:tcPr>
          <w:p w14:paraId="060F00D1" w14:textId="77777777" w:rsidR="00DF198B" w:rsidRDefault="00DF198B"/>
        </w:tc>
      </w:tr>
      <w:tr w:rsidR="00DF198B" w14:paraId="22B4FA86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553C3D92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312EFFC" w14:textId="676EF25F" w:rsidR="00DF198B" w:rsidRPr="00DF198B" w:rsidRDefault="00D6467C" w:rsidP="00874FE7">
            <w:pPr>
              <w:pStyle w:val="Heading3"/>
            </w:pPr>
            <w:bookmarkStart w:id="3" w:name="_Toc148556519"/>
            <w:r>
              <w:t>5 November 2023</w:t>
            </w:r>
            <w:bookmarkEnd w:id="3"/>
          </w:p>
          <w:bookmarkStart w:id="4" w:name="_Toc148556520"/>
          <w:p w14:paraId="088D3B91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F5A0ADF5B7954F7CBE8420E360B1E1C7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  <w:bookmarkEnd w:id="4"/>
          </w:p>
          <w:p w14:paraId="2D32D2D1" w14:textId="6B14A682" w:rsidR="00DF198B" w:rsidRPr="00DF198B" w:rsidRDefault="00D6467C" w:rsidP="00874FE7">
            <w:pPr>
              <w:pStyle w:val="Heading3"/>
            </w:pPr>
            <w:bookmarkStart w:id="5" w:name="_Toc148556521"/>
            <w:r>
              <w:t>COS 214</w:t>
            </w:r>
            <w:bookmarkEnd w:id="5"/>
          </w:p>
          <w:bookmarkStart w:id="6" w:name="_Toc148556522"/>
          <w:p w14:paraId="11CE5BAF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C6CA5DF32E4E478A94605A6F502B6B0C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  <w:bookmarkEnd w:id="6"/>
          </w:p>
          <w:p w14:paraId="34A002E8" w14:textId="47C930EB" w:rsidR="00DF198B" w:rsidRDefault="00D6467C" w:rsidP="00874FE7">
            <w:pPr>
              <w:pStyle w:val="Heading3"/>
            </w:pPr>
            <w:bookmarkStart w:id="7" w:name="_Toc148556523"/>
            <w:r>
              <w:t>Software Modeling</w:t>
            </w:r>
            <w:bookmarkEnd w:id="7"/>
          </w:p>
          <w:p w14:paraId="799C548F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D64E513" w14:textId="77777777" w:rsidR="00DF198B" w:rsidRDefault="00DF198B" w:rsidP="00DF198B">
            <w:pPr>
              <w:jc w:val="center"/>
            </w:pPr>
          </w:p>
        </w:tc>
      </w:tr>
      <w:tr w:rsidR="00DF198B" w14:paraId="46AFBF31" w14:textId="77777777" w:rsidTr="00185F4A">
        <w:tc>
          <w:tcPr>
            <w:tcW w:w="2340" w:type="dxa"/>
            <w:gridSpan w:val="3"/>
          </w:tcPr>
          <w:p w14:paraId="13FB9A75" w14:textId="77777777" w:rsidR="00DF198B" w:rsidRDefault="00DF198B"/>
        </w:tc>
        <w:tc>
          <w:tcPr>
            <w:tcW w:w="6120" w:type="dxa"/>
            <w:gridSpan w:val="3"/>
          </w:tcPr>
          <w:p w14:paraId="366141B0" w14:textId="77777777" w:rsidR="00DF198B" w:rsidRDefault="00DF198B"/>
        </w:tc>
        <w:tc>
          <w:tcPr>
            <w:tcW w:w="2330" w:type="dxa"/>
            <w:gridSpan w:val="3"/>
          </w:tcPr>
          <w:p w14:paraId="4C21C5D8" w14:textId="77777777" w:rsidR="00DF198B" w:rsidRDefault="00DF198B"/>
        </w:tc>
      </w:tr>
    </w:tbl>
    <w:p w14:paraId="5F469ED4" w14:textId="77777777" w:rsidR="00DF198B" w:rsidRDefault="00DF198B"/>
    <w:p w14:paraId="334817AA" w14:textId="331F9125" w:rsidR="00DF198B" w:rsidRDefault="00DF198B" w:rsidP="002D2200">
      <w:pPr>
        <w:pStyle w:val="GraphicAnchor"/>
      </w:pPr>
    </w:p>
    <w:p w14:paraId="3401429C" w14:textId="77777777" w:rsidR="002D2200" w:rsidRDefault="002D2200"/>
    <w:p w14:paraId="2F652560" w14:textId="183C3ACD" w:rsidR="00E74B29" w:rsidRDefault="00E74B29" w:rsidP="0048120C">
      <w:pPr>
        <w:pStyle w:val="GraphicAnchor"/>
      </w:pPr>
    </w:p>
    <w:p w14:paraId="4674F3BE" w14:textId="77777777" w:rsidR="0048120C" w:rsidRDefault="0048120C"/>
    <w:sdt>
      <w:sdtPr>
        <w:id w:val="-14932573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0CE20213" w14:textId="14065F36" w:rsidR="003E2B40" w:rsidRDefault="003E2B40">
          <w:pPr>
            <w:pStyle w:val="TOCHeading"/>
          </w:pPr>
          <w:r>
            <w:t>Table of Contents</w:t>
          </w:r>
        </w:p>
        <w:p w14:paraId="6707409A" w14:textId="7EDF56E7" w:rsidR="003E2B40" w:rsidRDefault="003E2B40">
          <w:pPr>
            <w:pStyle w:val="TOC1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556516" w:history="1">
            <w:r w:rsidRPr="00A82168">
              <w:rPr>
                <w:rStyle w:val="Hyperlink"/>
                <w:noProof/>
              </w:rPr>
              <w:t>Restaurant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51AD" w14:textId="497EEE8E" w:rsidR="003E2B40" w:rsidRDefault="003E2B40">
          <w:pPr>
            <w:pStyle w:val="TOC2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17" w:history="1">
            <w:r w:rsidRPr="00A82168">
              <w:rPr>
                <w:rStyle w:val="Hyperlink"/>
                <w:rFonts w:ascii="Segoe UI" w:hAnsi="Segoe UI" w:cs="Segoe UI"/>
                <w:i/>
                <w:iCs/>
                <w:noProof/>
              </w:rPr>
              <w:t>Group Name: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82BBE" w14:textId="5C8A01C3" w:rsidR="003E2B40" w:rsidRDefault="003E2B40">
          <w:pPr>
            <w:pStyle w:val="TOC2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18" w:history="1">
            <w:r w:rsidRPr="00A82168">
              <w:rPr>
                <w:rStyle w:val="Hyperlink"/>
                <w:rFonts w:ascii="Segoe UI" w:hAnsi="Segoe UI" w:cs="Segoe UI"/>
                <w:bCs/>
                <w:noProof/>
              </w:rPr>
              <w:t>{{NULL}}_Exceptions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30651" w14:textId="51E2124F" w:rsidR="003E2B40" w:rsidRDefault="003E2B40">
          <w:pPr>
            <w:pStyle w:val="TOC3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19" w:history="1">
            <w:r w:rsidRPr="00A82168">
              <w:rPr>
                <w:rStyle w:val="Hyperlink"/>
                <w:noProof/>
              </w:rPr>
              <w:t>5 November 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39A8" w14:textId="36F99290" w:rsidR="003E2B40" w:rsidRDefault="003E2B40">
          <w:pPr>
            <w:pStyle w:val="TOC3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20" w:history="1">
            <w:r w:rsidRPr="00A82168">
              <w:rPr>
                <w:rStyle w:val="Hyperlink"/>
                <w:noProof/>
              </w:rPr>
              <w:t>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E888B" w14:textId="17DBE415" w:rsidR="003E2B40" w:rsidRDefault="003E2B40">
          <w:pPr>
            <w:pStyle w:val="TOC3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21" w:history="1">
            <w:r w:rsidRPr="00A82168">
              <w:rPr>
                <w:rStyle w:val="Hyperlink"/>
                <w:noProof/>
              </w:rPr>
              <w:t>COS 214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2446" w14:textId="5C28AD00" w:rsidR="003E2B40" w:rsidRDefault="003E2B40">
          <w:pPr>
            <w:pStyle w:val="TOC3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22" w:history="1">
            <w:r w:rsidRPr="00A82168">
              <w:rPr>
                <w:rStyle w:val="Hyperlink"/>
                <w:noProof/>
              </w:rPr>
              <w:t>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15ADC" w14:textId="17D43043" w:rsidR="003E2B40" w:rsidRDefault="003E2B40">
          <w:pPr>
            <w:pStyle w:val="TOC3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23" w:history="1">
            <w:r w:rsidRPr="00A82168">
              <w:rPr>
                <w:rStyle w:val="Hyperlink"/>
                <w:noProof/>
              </w:rPr>
              <w:t>Software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7840F" w14:textId="27E3D1C0" w:rsidR="003E2B40" w:rsidRDefault="003E2B40">
          <w:pPr>
            <w:pStyle w:val="TOC1"/>
            <w:tabs>
              <w:tab w:val="right" w:leader="underscore" w:pos="10790"/>
            </w:tabs>
            <w:rPr>
              <w:rFonts w:eastAsiaTheme="minorEastAsia"/>
              <w:noProof/>
              <w:sz w:val="22"/>
              <w:szCs w:val="22"/>
              <w:lang w:val="en-ZA" w:eastAsia="ko-KR"/>
            </w:rPr>
          </w:pPr>
          <w:hyperlink w:anchor="_Toc148556524" w:history="1">
            <w:r w:rsidRPr="00A82168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_Toc148556524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647BA" w14:textId="69F26B2C" w:rsidR="003E2B40" w:rsidRDefault="003E2B40">
          <w:r>
            <w:rPr>
              <w:b/>
              <w:bCs/>
              <w:noProof/>
            </w:rPr>
            <w:fldChar w:fldCharType="end"/>
          </w:r>
        </w:p>
      </w:sdtContent>
    </w:sdt>
    <w:p w14:paraId="6F9A1F33" w14:textId="24DC42F8" w:rsidR="003E2B40" w:rsidRDefault="003E2B40">
      <w:r>
        <w:br w:type="page"/>
      </w:r>
      <w:r w:rsidRPr="004909D9">
        <w:rPr>
          <w:noProof/>
          <w:lang w:eastAsia="en-AU"/>
        </w:rPr>
        <w:lastRenderedPageBreak/>
        <w:drawing>
          <wp:anchor distT="0" distB="0" distL="114300" distR="114300" simplePos="0" relativeHeight="251662336" behindDoc="1" locked="0" layoutInCell="1" allowOverlap="1" wp14:anchorId="35206759" wp14:editId="4D18081F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fldSimple w:instr=" TOC \h \z \c &quot;Figure&quot; ">
        <w:r>
          <w:rPr>
            <w:b/>
            <w:bCs/>
            <w:noProof/>
          </w:rPr>
          <w:t>No table of figures entries found.</w:t>
        </w:r>
      </w:fldSimple>
    </w:p>
    <w:p w14:paraId="1902D8F8" w14:textId="77777777" w:rsidR="003E2B40" w:rsidRDefault="003E2B40"/>
    <w:p w14:paraId="0B224B7A" w14:textId="77777777" w:rsidR="003E2B40" w:rsidRDefault="003E2B40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</w:tblGrid>
      <w:tr w:rsidR="003E2B40" w14:paraId="3CC6B454" w14:textId="77777777" w:rsidTr="00185F4A">
        <w:trPr>
          <w:trHeight w:val="6254"/>
        </w:trPr>
        <w:tc>
          <w:tcPr>
            <w:tcW w:w="1079" w:type="dxa"/>
          </w:tcPr>
          <w:p w14:paraId="0FB79F8F" w14:textId="7C5F5057" w:rsidR="003E2B40" w:rsidRDefault="003E2B40"/>
        </w:tc>
        <w:tc>
          <w:tcPr>
            <w:tcW w:w="1079" w:type="dxa"/>
          </w:tcPr>
          <w:p w14:paraId="135EF416" w14:textId="77777777" w:rsidR="003E2B40" w:rsidRDefault="003E2B40"/>
        </w:tc>
      </w:tr>
      <w:tr w:rsidR="003E2B40" w14:paraId="662387FF" w14:textId="77777777" w:rsidTr="00185F4A">
        <w:tc>
          <w:tcPr>
            <w:tcW w:w="1079" w:type="dxa"/>
          </w:tcPr>
          <w:p w14:paraId="0107540C" w14:textId="77777777" w:rsidR="003E2B40" w:rsidRDefault="003E2B40"/>
        </w:tc>
        <w:tc>
          <w:tcPr>
            <w:tcW w:w="1079" w:type="dxa"/>
          </w:tcPr>
          <w:p w14:paraId="77893783" w14:textId="77777777" w:rsidR="003E2B40" w:rsidRDefault="003E2B40"/>
        </w:tc>
      </w:tr>
    </w:tbl>
    <w:p w14:paraId="5B4E9E76" w14:textId="3794F2DF" w:rsidR="003E2B40" w:rsidRDefault="003E2B40">
      <w:pPr>
        <w:pStyle w:val="Heading1"/>
      </w:pPr>
      <w:r>
        <w:br w:type="page"/>
      </w:r>
    </w:p>
    <w:bookmarkStart w:id="8" w:name="_Toc148556524" w:displacedByCustomXml="next"/>
    <w:sdt>
      <w:sdtPr>
        <w:id w:val="1597597024"/>
        <w:docPartObj>
          <w:docPartGallery w:val="Bibliographies"/>
          <w:docPartUnique/>
        </w:docPartObj>
      </w:sdtPr>
      <w:sdtEndPr>
        <w:rPr>
          <w:rFonts w:asciiTheme="minorHAnsi" w:hAnsiTheme="minorHAnsi"/>
          <w:b w:val="0"/>
          <w:color w:val="auto"/>
          <w:sz w:val="24"/>
          <w:szCs w:val="24"/>
        </w:rPr>
      </w:sdtEndPr>
      <w:sdtContent>
        <w:p w14:paraId="66D3E4C5" w14:textId="33BAF9A6" w:rsidR="003E2B40" w:rsidRDefault="003E2B40">
          <w:pPr>
            <w:pStyle w:val="Heading1"/>
          </w:pPr>
          <w:r>
            <w:t>References</w:t>
          </w:r>
          <w:bookmarkEnd w:id="8"/>
        </w:p>
        <w:sdt>
          <w:sdtPr>
            <w:id w:val="-573587230"/>
            <w:bibliography/>
          </w:sdtPr>
          <w:sdtContent>
            <w:p w14:paraId="69FC3739" w14:textId="0244335B" w:rsidR="003E2B40" w:rsidRDefault="003E2B40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C253D57" w14:textId="27082747" w:rsidR="0048120C" w:rsidRDefault="003E2B40">
      <w:r w:rsidRPr="004909D9">
        <w:rPr>
          <w:noProof/>
          <w:lang w:eastAsia="en-AU"/>
        </w:rPr>
        <w:drawing>
          <wp:anchor distT="0" distB="0" distL="114300" distR="114300" simplePos="0" relativeHeight="251664384" behindDoc="1" locked="0" layoutInCell="1" allowOverlap="1" wp14:anchorId="3427288E" wp14:editId="7ED79DB0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6861176" cy="1944000"/>
            <wp:effectExtent l="0" t="0" r="0" b="0"/>
            <wp:wrapNone/>
            <wp:docPr id="5" name="Picture 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8120C" w:rsidSect="003E2B40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 w:code="1"/>
      <w:pgMar w:top="720" w:right="720" w:bottom="720" w:left="720" w:header="709" w:footer="709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EEDE7" w14:textId="77777777" w:rsidR="00EA3A29" w:rsidRDefault="00EA3A29" w:rsidP="00E74B29">
      <w:r>
        <w:separator/>
      </w:r>
    </w:p>
  </w:endnote>
  <w:endnote w:type="continuationSeparator" w:id="0">
    <w:p w14:paraId="29F079A3" w14:textId="77777777" w:rsidR="00EA3A29" w:rsidRDefault="00EA3A2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114C07C4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CD2A3C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551A2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6C6B1F6A" w14:textId="77777777" w:rsidTr="006709F1">
      <w:tc>
        <w:tcPr>
          <w:tcW w:w="1079" w:type="dxa"/>
        </w:tcPr>
        <w:p w14:paraId="6B09A06C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B5C30B7" w14:textId="77777777" w:rsidR="00E74B29" w:rsidRPr="00874FE7" w:rsidRDefault="00000000" w:rsidP="006709F1">
          <w:pPr>
            <w:pStyle w:val="Footer"/>
          </w:pPr>
          <w:sdt>
            <w:sdtPr>
              <w:id w:val="707152945"/>
              <w:placeholder>
                <w:docPart w:val="9AA58E7568AC4739BA5EFCD7DD438FC5"/>
              </w:placeholder>
              <w:temporary/>
              <w:showingPlcHdr/>
              <w15:appearance w15:val="hidden"/>
            </w:sdtPr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AC5C275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FC1E496" w14:textId="77777777" w:rsidR="00E74B29" w:rsidRPr="00E74B29" w:rsidRDefault="00E74B29" w:rsidP="006709F1">
          <w:pPr>
            <w:pStyle w:val="Footer"/>
          </w:pPr>
        </w:p>
      </w:tc>
    </w:tr>
  </w:tbl>
  <w:p w14:paraId="64A105F0" w14:textId="77777777" w:rsidR="00E74B29" w:rsidRDefault="00E74B29" w:rsidP="006709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9CC6" w14:textId="77777777" w:rsidR="003E2B40" w:rsidRDefault="003E2B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973CB" w14:textId="77777777" w:rsidR="00EA3A29" w:rsidRDefault="00EA3A29" w:rsidP="00E74B29">
      <w:r>
        <w:separator/>
      </w:r>
    </w:p>
  </w:footnote>
  <w:footnote w:type="continuationSeparator" w:id="0">
    <w:p w14:paraId="659F3E93" w14:textId="77777777" w:rsidR="00EA3A29" w:rsidRDefault="00EA3A29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82981" w14:textId="24C8A7C5" w:rsidR="003E2B40" w:rsidRDefault="003E2B4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32F7B" w14:textId="40D9084F" w:rsidR="003E2B40" w:rsidRDefault="003E2B4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5822C" w14:textId="39F5C663" w:rsidR="003E2B40" w:rsidRDefault="003E2B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47306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467C"/>
    <w:rsid w:val="00086FA5"/>
    <w:rsid w:val="000E4641"/>
    <w:rsid w:val="00151F66"/>
    <w:rsid w:val="00177F8D"/>
    <w:rsid w:val="00185F4A"/>
    <w:rsid w:val="002D2200"/>
    <w:rsid w:val="003E2B40"/>
    <w:rsid w:val="0040564B"/>
    <w:rsid w:val="0048120C"/>
    <w:rsid w:val="004909D9"/>
    <w:rsid w:val="00521481"/>
    <w:rsid w:val="00665110"/>
    <w:rsid w:val="006709F1"/>
    <w:rsid w:val="006C60E6"/>
    <w:rsid w:val="00837914"/>
    <w:rsid w:val="00874FE7"/>
    <w:rsid w:val="00952F7D"/>
    <w:rsid w:val="0095496A"/>
    <w:rsid w:val="009A38BA"/>
    <w:rsid w:val="00B43E11"/>
    <w:rsid w:val="00C755AB"/>
    <w:rsid w:val="00C848A0"/>
    <w:rsid w:val="00D43125"/>
    <w:rsid w:val="00D6467C"/>
    <w:rsid w:val="00D66A3A"/>
    <w:rsid w:val="00DF198B"/>
    <w:rsid w:val="00E74B29"/>
    <w:rsid w:val="00EA3A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8B7EE0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uiPriority w:val="9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D6467C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D6467C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D6467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D6467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6467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semiHidden/>
    <w:rsid w:val="003E2B40"/>
    <w:rPr>
      <w:i/>
      <w:i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lixx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5A0ADF5B7954F7CBE8420E360B1E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5AE262-4D3B-4F3D-B753-304EC46F4A7D}"/>
      </w:docPartPr>
      <w:docPartBody>
        <w:p w:rsidR="00000000" w:rsidRDefault="00000000">
          <w:pPr>
            <w:pStyle w:val="F5A0ADF5B7954F7CBE8420E360B1E1C7"/>
          </w:pPr>
          <w:r w:rsidRPr="00DF198B">
            <w:t>—</w:t>
          </w:r>
        </w:p>
      </w:docPartBody>
    </w:docPart>
    <w:docPart>
      <w:docPartPr>
        <w:name w:val="C6CA5DF32E4E478A94605A6F502B6B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0C5D74-455C-40DC-83F2-EC5E33F96F1D}"/>
      </w:docPartPr>
      <w:docPartBody>
        <w:p w:rsidR="00000000" w:rsidRDefault="00000000">
          <w:pPr>
            <w:pStyle w:val="C6CA5DF32E4E478A94605A6F502B6B0C"/>
          </w:pPr>
          <w:r w:rsidRPr="00DF198B">
            <w:t>—</w:t>
          </w:r>
        </w:p>
      </w:docPartBody>
    </w:docPart>
    <w:docPart>
      <w:docPartPr>
        <w:name w:val="9AA58E7568AC4739BA5EFCD7DD438F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073B71-E72F-4545-A7B2-EF1145C3B942}"/>
      </w:docPartPr>
      <w:docPartBody>
        <w:p w:rsidR="00000000" w:rsidRDefault="00000000">
          <w:pPr>
            <w:pStyle w:val="9AA58E7568AC4739BA5EFCD7DD438FC5"/>
          </w:pPr>
          <w:r w:rsidRPr="0048120C">
            <w:t xml:space="preserve">Lorem Ipsum is </w:t>
          </w:r>
          <w:r w:rsidRPr="0048120C">
            <w:t>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E19"/>
    <w:rsid w:val="00773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518FD0D38824241A3A9D9B4DFF58F30">
    <w:name w:val="E518FD0D38824241A3A9D9B4DFF58F30"/>
  </w:style>
  <w:style w:type="paragraph" w:customStyle="1" w:styleId="6D12C8593DB04E5B8966CAD1F8F9F5E7">
    <w:name w:val="6D12C8593DB04E5B8966CAD1F8F9F5E7"/>
  </w:style>
  <w:style w:type="paragraph" w:customStyle="1" w:styleId="6F550066AD9F41698B30ADE89E01800A">
    <w:name w:val="6F550066AD9F41698B30ADE89E01800A"/>
  </w:style>
  <w:style w:type="paragraph" w:customStyle="1" w:styleId="F5A0ADF5B7954F7CBE8420E360B1E1C7">
    <w:name w:val="F5A0ADF5B7954F7CBE8420E360B1E1C7"/>
  </w:style>
  <w:style w:type="paragraph" w:customStyle="1" w:styleId="797C2EDEB8A142B99F0B03D08FE9175F">
    <w:name w:val="797C2EDEB8A142B99F0B03D08FE9175F"/>
  </w:style>
  <w:style w:type="paragraph" w:customStyle="1" w:styleId="C6CA5DF32E4E478A94605A6F502B6B0C">
    <w:name w:val="C6CA5DF32E4E478A94605A6F502B6B0C"/>
  </w:style>
  <w:style w:type="paragraph" w:customStyle="1" w:styleId="BFDEAD6D24E94D67ACA8D98872659C98">
    <w:name w:val="BFDEAD6D24E94D67ACA8D98872659C98"/>
  </w:style>
  <w:style w:type="paragraph" w:customStyle="1" w:styleId="E986A92D43FD415DBB081C0C97308FB4">
    <w:name w:val="E986A92D43FD415DBB081C0C97308FB4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93F78BE8F40F4BA882AE39C23F9B8018">
    <w:name w:val="93F78BE8F40F4BA882AE39C23F9B8018"/>
  </w:style>
  <w:style w:type="paragraph" w:customStyle="1" w:styleId="DC147928D91A4927BFDA9C72CD1705E4">
    <w:name w:val="DC147928D91A4927BFDA9C72CD1705E4"/>
  </w:style>
  <w:style w:type="paragraph" w:customStyle="1" w:styleId="2885AD806279478BA3B0C2B2521AFE0E">
    <w:name w:val="2885AD806279478BA3B0C2B2521AFE0E"/>
  </w:style>
  <w:style w:type="paragraph" w:customStyle="1" w:styleId="07E5904F65BB4B7984895DE8A18FD352">
    <w:name w:val="07E5904F65BB4B7984895DE8A18FD352"/>
  </w:style>
  <w:style w:type="paragraph" w:customStyle="1" w:styleId="4F37A5968D9140C2A27F34B4D518DC2D">
    <w:name w:val="4F37A5968D9140C2A27F34B4D518DC2D"/>
  </w:style>
  <w:style w:type="paragraph" w:customStyle="1" w:styleId="1FC51E616DE842ADB32350C541FACE1C">
    <w:name w:val="1FC51E616DE842ADB32350C541FACE1C"/>
  </w:style>
  <w:style w:type="paragraph" w:customStyle="1" w:styleId="00CAAABD5B874C4CA2D0CC10E60267E8">
    <w:name w:val="00CAAABD5B874C4CA2D0CC10E60267E8"/>
  </w:style>
  <w:style w:type="paragraph" w:customStyle="1" w:styleId="9AA58E7568AC4739BA5EFCD7DD438FC5">
    <w:name w:val="9AA58E7568AC4739BA5EFCD7DD438F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0377914-F9F0-474C-A6A3-119AE924A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2023-10-18T19:11:00Z</dcterms:created>
  <dcterms:modified xsi:type="dcterms:W3CDTF">2023-10-18T19:22:00Z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